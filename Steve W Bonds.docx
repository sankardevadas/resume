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4545C679" w14:textId="77777777" w:rsidTr="00546DDC">
        <w:trPr>
          <w:trHeight w:val="4410"/>
        </w:trPr>
        <w:tc>
          <w:tcPr>
            <w:tcW w:w="3600" w:type="dxa"/>
            <w:vAlign w:val="bottom"/>
          </w:tcPr>
          <w:p w14:paraId="1F5D7AD0" w14:textId="29CC4806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EC2FD86" wp14:editId="4F4D70B6">
                      <wp:extent cx="2122805" cy="2122805"/>
                      <wp:effectExtent l="19050" t="19050" r="29845" b="2984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8F9B3D2" id="Oval 2" o:spid="_x0000_s1026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" strokecolor="#94b6d2 [3204]" strokeweight="5pt">
                      <v:fill r:id="rId10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603D332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6DF9AAF" w14:textId="77777777" w:rsidR="001B2ABD" w:rsidRPr="001F10A0" w:rsidRDefault="00B10D84" w:rsidP="001B2ABD">
            <w:pPr>
              <w:pStyle w:val="Title"/>
              <w:rPr>
                <w:rFonts w:ascii="Times New Roman" w:hAnsi="Times New Roman" w:cs="Times New Roman"/>
                <w:b/>
                <w:bCs/>
              </w:rPr>
            </w:pPr>
            <w:r w:rsidRPr="001F10A0">
              <w:rPr>
                <w:rFonts w:ascii="Times New Roman" w:hAnsi="Times New Roman" w:cs="Times New Roman"/>
                <w:b/>
                <w:bCs/>
              </w:rPr>
              <w:t>Steve W Bonds</w:t>
            </w:r>
          </w:p>
          <w:p w14:paraId="6B3E04A9" w14:textId="77777777" w:rsidR="001B2ABD" w:rsidRDefault="001F10A0" w:rsidP="001B2ABD">
            <w:pPr>
              <w:pStyle w:val="Subtitle"/>
            </w:pPr>
            <w:r w:rsidRPr="00EC4285">
              <w:rPr>
                <w:spacing w:val="2"/>
                <w:w w:val="54"/>
              </w:rPr>
              <w:t>DevOps / Cloud Enginee</w:t>
            </w:r>
            <w:r w:rsidRPr="00EC4285">
              <w:rPr>
                <w:spacing w:val="4"/>
                <w:w w:val="54"/>
              </w:rPr>
              <w:t>r</w:t>
            </w:r>
          </w:p>
        </w:tc>
      </w:tr>
      <w:tr w:rsidR="001B2ABD" w14:paraId="5A47EBC5" w14:textId="77777777" w:rsidTr="00546DDC">
        <w:tc>
          <w:tcPr>
            <w:tcW w:w="3600" w:type="dxa"/>
          </w:tcPr>
          <w:sdt>
            <w:sdtPr>
              <w:id w:val="-1711873194"/>
              <w:placeholder>
                <w:docPart w:val="DE52360715CD4AFC97BF75475B127DA4"/>
              </w:placeholder>
              <w:temporary/>
              <w:showingPlcHdr/>
              <w15:appearance w15:val="hidden"/>
            </w:sdtPr>
            <w:sdtEndPr/>
            <w:sdtContent>
              <w:p w14:paraId="20DBEC32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300104A5" w14:textId="77777777" w:rsidR="00036450" w:rsidRDefault="005F4B8C" w:rsidP="00036450">
            <w:r w:rsidRPr="005F4B8C">
              <w:t xml:space="preserve">Top tier </w:t>
            </w:r>
            <w:r w:rsidR="00A02299">
              <w:t>DevOps/Cloud engineer</w:t>
            </w:r>
            <w:r w:rsidRPr="005F4B8C">
              <w:t xml:space="preserve"> with a strong history in system architecture, deep troubleshooting, and performance optimization. Calm, collaborative, and logical.</w:t>
            </w:r>
          </w:p>
          <w:sdt>
            <w:sdtPr>
              <w:id w:val="-1954003311"/>
              <w:placeholder>
                <w:docPart w:val="A514141D3AA149199000E7A4FAE9E3B4"/>
              </w:placeholder>
              <w:temporary/>
              <w:showingPlcHdr/>
              <w15:appearance w15:val="hidden"/>
            </w:sdtPr>
            <w:sdtEndPr/>
            <w:sdtContent>
              <w:p w14:paraId="321BF68C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8FC04CF2210F49BFA41432B9082E5E62"/>
              </w:placeholder>
              <w:temporary/>
              <w:showingPlcHdr/>
              <w15:appearance w15:val="hidden"/>
            </w:sdtPr>
            <w:sdtEndPr/>
            <w:sdtContent>
              <w:p w14:paraId="75CE3312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028A2E0E" w14:textId="77777777" w:rsidR="004D3011" w:rsidRDefault="005F4B8C" w:rsidP="004D3011">
            <w:r>
              <w:t>503-941-0053</w:t>
            </w:r>
          </w:p>
          <w:p w14:paraId="0A1593F3" w14:textId="77777777" w:rsidR="004D3011" w:rsidRPr="004D3011" w:rsidRDefault="004D3011" w:rsidP="004D3011"/>
          <w:p w14:paraId="78D981FB" w14:textId="77777777" w:rsidR="004D3011" w:rsidRDefault="007C0C34" w:rsidP="004D3011">
            <w:r>
              <w:t xml:space="preserve">DETAILED </w:t>
            </w:r>
            <w:r w:rsidR="005F4B8C">
              <w:t>RESUME:</w:t>
            </w:r>
          </w:p>
          <w:p w14:paraId="4B5C6D90" w14:textId="5098DBE3" w:rsidR="004D3011" w:rsidRDefault="00EC4285" w:rsidP="004D3011">
            <w:hyperlink r:id="rId11" w:history="1">
              <w:r w:rsidR="00E36B72">
                <w:rPr>
                  <w:rStyle w:val="Hyperlink"/>
                </w:rPr>
                <w:t>https://resume.stevebonds.com/</w:t>
              </w:r>
            </w:hyperlink>
          </w:p>
          <w:p w14:paraId="33E413E4" w14:textId="77777777" w:rsidR="004D3011" w:rsidRDefault="004D3011" w:rsidP="004D3011"/>
          <w:sdt>
            <w:sdtPr>
              <w:id w:val="-240260293"/>
              <w:placeholder>
                <w:docPart w:val="34F577C684F04D29BA93DE83457D912C"/>
              </w:placeholder>
              <w:temporary/>
              <w:showingPlcHdr/>
              <w15:appearance w15:val="hidden"/>
            </w:sdtPr>
            <w:sdtEndPr/>
            <w:sdtContent>
              <w:p w14:paraId="4FDBDEDB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410146E8" w14:textId="77777777" w:rsidR="00036450" w:rsidRPr="00E4381A" w:rsidRDefault="005F4B8C" w:rsidP="004D3011">
            <w:pPr>
              <w:rPr>
                <w:rStyle w:val="Hyperlink"/>
              </w:rPr>
            </w:pPr>
            <w:r w:rsidRPr="005F4B8C">
              <w:t>resume@stevebonds.com</w:t>
            </w:r>
          </w:p>
          <w:p w14:paraId="690A19D4" w14:textId="77777777" w:rsidR="005F4B8C" w:rsidRPr="004D3011" w:rsidRDefault="005F4B8C" w:rsidP="005F4B8C"/>
        </w:tc>
        <w:tc>
          <w:tcPr>
            <w:tcW w:w="720" w:type="dxa"/>
          </w:tcPr>
          <w:p w14:paraId="438DDB44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01553383"/>
              <w:placeholder>
                <w:docPart w:val="F620A62B67FE42068809F25982E7B95B"/>
              </w:placeholder>
              <w:temporary/>
              <w:showingPlcHdr/>
              <w15:appearance w15:val="hidden"/>
            </w:sdtPr>
            <w:sdtEndPr/>
            <w:sdtContent>
              <w:p w14:paraId="09F20551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24C2A189" w14:textId="48244BAE" w:rsidR="00036450" w:rsidRDefault="005F4B8C" w:rsidP="00B359E4">
            <w:pPr>
              <w:pStyle w:val="Heading4"/>
              <w:rPr>
                <w:bCs/>
              </w:rPr>
            </w:pPr>
            <w:r>
              <w:t>DXC Technology</w:t>
            </w:r>
            <w:r w:rsidR="00036450">
              <w:t xml:space="preserve"> </w:t>
            </w:r>
            <w:r>
              <w:t>Technical Consultant IV</w:t>
            </w:r>
          </w:p>
          <w:p w14:paraId="59BBC595" w14:textId="6534D99F" w:rsidR="00036450" w:rsidRPr="00036450" w:rsidRDefault="007C0C34" w:rsidP="00B359E4">
            <w:pPr>
              <w:pStyle w:val="Date"/>
            </w:pPr>
            <w:r>
              <w:t>Sep 201</w:t>
            </w:r>
            <w:r w:rsidR="003329BF">
              <w:t>0</w:t>
            </w:r>
            <w:r w:rsidR="00036450" w:rsidRPr="00036450">
              <w:t>–</w:t>
            </w:r>
            <w:r>
              <w:t>present</w:t>
            </w:r>
          </w:p>
          <w:p w14:paraId="1397C38B" w14:textId="77777777" w:rsidR="004D3011" w:rsidRDefault="007C0C34" w:rsidP="00036450">
            <w:r>
              <w:t>UNIX/Linux support and design. AWS and Azure Cloud operations. DevOps</w:t>
            </w:r>
            <w:r w:rsidR="00F64854">
              <w:t>/Lean/Agile</w:t>
            </w:r>
            <w:r>
              <w:t xml:space="preserve"> engineer and consultant.</w:t>
            </w:r>
            <w:r w:rsidR="00036450" w:rsidRPr="00036450">
              <w:t xml:space="preserve"> </w:t>
            </w:r>
          </w:p>
          <w:p w14:paraId="403559E1" w14:textId="77777777" w:rsidR="007C0C34" w:rsidRDefault="007C0C34" w:rsidP="00036450"/>
          <w:p w14:paraId="59C5D0EC" w14:textId="33782E73" w:rsidR="004D3011" w:rsidRPr="004D3011" w:rsidRDefault="005F4B8C" w:rsidP="00B359E4">
            <w:pPr>
              <w:pStyle w:val="Heading4"/>
              <w:rPr>
                <w:bCs/>
              </w:rPr>
            </w:pPr>
            <w:r>
              <w:t>XPO</w:t>
            </w:r>
            <w:r w:rsidR="004D3011" w:rsidRPr="004D3011">
              <w:t xml:space="preserve"> </w:t>
            </w:r>
            <w:r>
              <w:t>Lead System Administrator</w:t>
            </w:r>
          </w:p>
          <w:p w14:paraId="14ECD2D1" w14:textId="77777777" w:rsidR="005F4B8C" w:rsidRPr="004D3011" w:rsidRDefault="005F4B8C" w:rsidP="005F4B8C">
            <w:pPr>
              <w:pStyle w:val="Date"/>
            </w:pPr>
            <w:r>
              <w:t>Aug 2001</w:t>
            </w:r>
            <w:r w:rsidRPr="004D3011">
              <w:t>–</w:t>
            </w:r>
            <w:r>
              <w:t>Sep 2010</w:t>
            </w:r>
          </w:p>
          <w:p w14:paraId="5C6050AD" w14:textId="77777777" w:rsidR="005F4B8C" w:rsidRDefault="005F4B8C" w:rsidP="005F4B8C">
            <w:r>
              <w:t>Support UNIX/Linux systems, SAN, and databases ensuring optimal availability and flexibility.</w:t>
            </w:r>
          </w:p>
          <w:p w14:paraId="7603D1E3" w14:textId="77777777" w:rsidR="007C0C34" w:rsidRDefault="007C0C34" w:rsidP="005F4B8C"/>
          <w:p w14:paraId="0B97F7E4" w14:textId="249ABC42" w:rsidR="004D3011" w:rsidRDefault="005F4B8C" w:rsidP="00B359E4">
            <w:pPr>
              <w:pStyle w:val="Heading4"/>
            </w:pPr>
            <w:proofErr w:type="spellStart"/>
            <w:r>
              <w:t>Logictier</w:t>
            </w:r>
            <w:proofErr w:type="spellEnd"/>
            <w:r w:rsidR="004D3011" w:rsidRPr="004D3011">
              <w:t xml:space="preserve"> </w:t>
            </w:r>
            <w:r>
              <w:t>Lead Engineer</w:t>
            </w:r>
          </w:p>
          <w:p w14:paraId="600D9435" w14:textId="77777777" w:rsidR="005F4B8C" w:rsidRDefault="005F4B8C" w:rsidP="005F4B8C">
            <w:pPr>
              <w:pStyle w:val="Date"/>
            </w:pPr>
            <w:r>
              <w:t xml:space="preserve">Aug </w:t>
            </w:r>
            <w:r w:rsidR="007C0C34">
              <w:t>1999</w:t>
            </w:r>
            <w:r w:rsidRPr="004D3011">
              <w:t>–</w:t>
            </w:r>
            <w:r>
              <w:t>Sep 20</w:t>
            </w:r>
            <w:r w:rsidR="007C0C34">
              <w:t>00</w:t>
            </w:r>
          </w:p>
          <w:p w14:paraId="03FB9FCE" w14:textId="77777777" w:rsidR="007C0C34" w:rsidRDefault="007C0C34" w:rsidP="007C0C34">
            <w:r>
              <w:t>Solaris/SAN support</w:t>
            </w:r>
          </w:p>
          <w:p w14:paraId="672E608D" w14:textId="77777777" w:rsidR="007C0C34" w:rsidRPr="007C0C34" w:rsidRDefault="007C0C34" w:rsidP="007C0C34"/>
          <w:p w14:paraId="793ADC55" w14:textId="5F34F895" w:rsidR="005F4B8C" w:rsidRPr="004D3011" w:rsidRDefault="005F4B8C" w:rsidP="005F4B8C">
            <w:pPr>
              <w:pStyle w:val="Heading4"/>
              <w:rPr>
                <w:bCs/>
              </w:rPr>
            </w:pPr>
            <w:proofErr w:type="spellStart"/>
            <w:r>
              <w:t>Adknowledge</w:t>
            </w:r>
            <w:proofErr w:type="spellEnd"/>
            <w:r w:rsidRPr="004D3011">
              <w:t xml:space="preserve"> </w:t>
            </w:r>
            <w:r>
              <w:t>Manager, Production Deployment</w:t>
            </w:r>
          </w:p>
          <w:p w14:paraId="6223A449" w14:textId="77777777" w:rsidR="005F4B8C" w:rsidRPr="004D3011" w:rsidRDefault="005F4B8C" w:rsidP="005F4B8C">
            <w:pPr>
              <w:pStyle w:val="Date"/>
            </w:pPr>
            <w:r>
              <w:t>Aug 1999</w:t>
            </w:r>
            <w:r w:rsidRPr="004D3011">
              <w:t>–</w:t>
            </w:r>
            <w:r>
              <w:t>Sep 2000</w:t>
            </w:r>
          </w:p>
          <w:p w14:paraId="0C6264A8" w14:textId="77777777" w:rsidR="005F4B8C" w:rsidRDefault="005F4B8C" w:rsidP="005F4B8C">
            <w:r>
              <w:t>Support for Solaris and advertising business applications</w:t>
            </w:r>
          </w:p>
          <w:p w14:paraId="35BC363B" w14:textId="77777777" w:rsidR="005F4B8C" w:rsidRDefault="005F4B8C" w:rsidP="005F4B8C"/>
          <w:p w14:paraId="10794DED" w14:textId="0E314659" w:rsidR="005F4B8C" w:rsidRPr="004D3011" w:rsidRDefault="005F4B8C" w:rsidP="005F4B8C">
            <w:pPr>
              <w:pStyle w:val="Heading4"/>
              <w:rPr>
                <w:bCs/>
              </w:rPr>
            </w:pPr>
            <w:r>
              <w:t>Netscape Communications</w:t>
            </w:r>
            <w:r w:rsidRPr="004D3011">
              <w:t xml:space="preserve"> </w:t>
            </w:r>
            <w:r>
              <w:t>Senior Website Engineer</w:t>
            </w:r>
          </w:p>
          <w:p w14:paraId="18AF446F" w14:textId="77777777" w:rsidR="005F4B8C" w:rsidRPr="004D3011" w:rsidRDefault="005F4B8C" w:rsidP="005F4B8C">
            <w:pPr>
              <w:pStyle w:val="Date"/>
            </w:pPr>
            <w:r>
              <w:t>Sep 1998</w:t>
            </w:r>
            <w:r w:rsidRPr="004D3011">
              <w:t>–</w:t>
            </w:r>
            <w:r>
              <w:t>Aug 1999</w:t>
            </w:r>
          </w:p>
          <w:p w14:paraId="16E106CE" w14:textId="77777777" w:rsidR="005F4B8C" w:rsidRDefault="005F4B8C" w:rsidP="005F4B8C">
            <w:r>
              <w:t>Solaris server infrastructure support</w:t>
            </w:r>
          </w:p>
          <w:sdt>
            <w:sdtPr>
              <w:id w:val="1049110328"/>
              <w:placeholder>
                <w:docPart w:val="C800E0B36C2B41F3A707653BFB415112"/>
              </w:placeholder>
              <w:temporary/>
              <w:showingPlcHdr/>
              <w15:appearance w15:val="hidden"/>
            </w:sdtPr>
            <w:sdtEndPr/>
            <w:sdtContent>
              <w:p w14:paraId="51CED451" w14:textId="77777777" w:rsidR="001F10A0" w:rsidRDefault="001F10A0" w:rsidP="001F10A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06B40C35" w14:textId="77777777" w:rsidR="001F10A0" w:rsidRDefault="007C0C34" w:rsidP="001F10A0">
            <w:pPr>
              <w:pStyle w:val="Heading4"/>
            </w:pPr>
            <w:r>
              <w:t>Harvey Mudd College</w:t>
            </w:r>
          </w:p>
          <w:p w14:paraId="44450C7E" w14:textId="77777777" w:rsidR="007C0C34" w:rsidRDefault="007C0C34" w:rsidP="007C0C34">
            <w:r>
              <w:t>Bachelor of Science, Chemistry</w:t>
            </w:r>
          </w:p>
          <w:p w14:paraId="27FD234E" w14:textId="77777777" w:rsidR="007C0C34" w:rsidRPr="007C0C34" w:rsidRDefault="007C0C34" w:rsidP="007C0C34"/>
          <w:p w14:paraId="35401F88" w14:textId="77777777" w:rsidR="001F10A0" w:rsidRDefault="007C0C34" w:rsidP="001F10A0">
            <w:r>
              <w:t>RedHat Certified Engineer 160-124-350</w:t>
            </w:r>
          </w:p>
          <w:p w14:paraId="78068715" w14:textId="40B573A6" w:rsidR="007C0C34" w:rsidRDefault="007C0C34" w:rsidP="007C0C34">
            <w:r>
              <w:t>RedHat Certified Specialist in Ansible Automation 160-124-350</w:t>
            </w:r>
          </w:p>
          <w:p w14:paraId="0C228F89" w14:textId="374A26F1" w:rsidR="00546DDC" w:rsidRDefault="00546DDC" w:rsidP="007C0C34">
            <w:r>
              <w:t>Azure Administrator Associate</w:t>
            </w:r>
          </w:p>
          <w:sdt>
            <w:sdtPr>
              <w:id w:val="1669594239"/>
              <w:placeholder>
                <w:docPart w:val="1D00B58B6C7047CF871504AF89506540"/>
              </w:placeholder>
              <w:temporary/>
              <w:showingPlcHdr/>
              <w15:appearance w15:val="hidden"/>
            </w:sdtPr>
            <w:sdtEndPr/>
            <w:sdtContent>
              <w:p w14:paraId="2D79394D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15"/>
              <w:gridCol w:w="3115"/>
            </w:tblGrid>
            <w:tr w:rsidR="007C0C34" w:rsidRPr="007C0C34" w14:paraId="17EFFEAD" w14:textId="77777777" w:rsidTr="007C0C34">
              <w:tc>
                <w:tcPr>
                  <w:tcW w:w="3115" w:type="dxa"/>
                </w:tcPr>
                <w:p w14:paraId="1E97FE70" w14:textId="25D96B03" w:rsidR="007C0C34" w:rsidRPr="007C0C34" w:rsidRDefault="00617FE8" w:rsidP="004D3011">
                  <w:r>
                    <w:t>30</w:t>
                  </w:r>
                  <w:r w:rsidR="007C0C34">
                    <w:t xml:space="preserve"> years UNIX experience</w:t>
                  </w:r>
                </w:p>
              </w:tc>
              <w:tc>
                <w:tcPr>
                  <w:tcW w:w="3115" w:type="dxa"/>
                </w:tcPr>
                <w:p w14:paraId="4808E2C2" w14:textId="78BC1E3C" w:rsidR="007C0C34" w:rsidRPr="007C0C34" w:rsidRDefault="007C0C34" w:rsidP="004D3011">
                  <w:r>
                    <w:t>2</w:t>
                  </w:r>
                  <w:r w:rsidR="00617FE8">
                    <w:t>5</w:t>
                  </w:r>
                  <w:r>
                    <w:t xml:space="preserve"> years Linux experience</w:t>
                  </w:r>
                </w:p>
              </w:tc>
            </w:tr>
            <w:tr w:rsidR="007C0C34" w:rsidRPr="007C0C34" w14:paraId="0327AE94" w14:textId="77777777" w:rsidTr="007C0C34">
              <w:tc>
                <w:tcPr>
                  <w:tcW w:w="3115" w:type="dxa"/>
                </w:tcPr>
                <w:p w14:paraId="6D09F049" w14:textId="77777777" w:rsidR="007C0C34" w:rsidRPr="007C0C34" w:rsidRDefault="007C0C34" w:rsidP="004D3011">
                  <w:r>
                    <w:t>5 years DevOps experience</w:t>
                  </w:r>
                </w:p>
              </w:tc>
              <w:tc>
                <w:tcPr>
                  <w:tcW w:w="3115" w:type="dxa"/>
                </w:tcPr>
                <w:p w14:paraId="31541EA0" w14:textId="5350EBAB" w:rsidR="007C0C34" w:rsidRPr="007C0C34" w:rsidRDefault="00617FE8" w:rsidP="004D3011">
                  <w:r>
                    <w:t>9</w:t>
                  </w:r>
                  <w:r w:rsidR="007C0C34">
                    <w:t xml:space="preserve"> years </w:t>
                  </w:r>
                  <w:r>
                    <w:t>cloud</w:t>
                  </w:r>
                  <w:r w:rsidR="007C0C34">
                    <w:t xml:space="preserve"> experience</w:t>
                  </w:r>
                </w:p>
              </w:tc>
            </w:tr>
            <w:tr w:rsidR="007C0C34" w:rsidRPr="007C0C34" w14:paraId="54824D9B" w14:textId="77777777" w:rsidTr="007C0C34">
              <w:tc>
                <w:tcPr>
                  <w:tcW w:w="3115" w:type="dxa"/>
                </w:tcPr>
                <w:p w14:paraId="24611E10" w14:textId="77777777" w:rsidR="007C0C34" w:rsidRPr="007C0C34" w:rsidRDefault="007C0C34" w:rsidP="004D3011">
                  <w:r>
                    <w:t>History of outstanding reviews</w:t>
                  </w:r>
                </w:p>
              </w:tc>
              <w:tc>
                <w:tcPr>
                  <w:tcW w:w="3115" w:type="dxa"/>
                </w:tcPr>
                <w:p w14:paraId="3CCB0B6E" w14:textId="77777777" w:rsidR="007C0C34" w:rsidRPr="007C0C34" w:rsidRDefault="007C0C34" w:rsidP="004D3011">
                  <w:r>
                    <w:t>Adapts to change</w:t>
                  </w:r>
                </w:p>
              </w:tc>
            </w:tr>
            <w:tr w:rsidR="007C0C34" w:rsidRPr="007C0C34" w14:paraId="1351F824" w14:textId="77777777" w:rsidTr="007C0C34">
              <w:tc>
                <w:tcPr>
                  <w:tcW w:w="3115" w:type="dxa"/>
                </w:tcPr>
                <w:p w14:paraId="25E81A90" w14:textId="77777777" w:rsidR="007C0C34" w:rsidRPr="007C0C34" w:rsidRDefault="004F332E" w:rsidP="004D3011">
                  <w:r>
                    <w:t>Seeks professional growth</w:t>
                  </w:r>
                </w:p>
              </w:tc>
              <w:tc>
                <w:tcPr>
                  <w:tcW w:w="3115" w:type="dxa"/>
                </w:tcPr>
                <w:p w14:paraId="544FC554" w14:textId="77777777" w:rsidR="007C0C34" w:rsidRPr="007C0C34" w:rsidRDefault="004F332E" w:rsidP="004D3011">
                  <w:r>
                    <w:t>Encourages collaboration</w:t>
                  </w:r>
                </w:p>
              </w:tc>
            </w:tr>
          </w:tbl>
          <w:p w14:paraId="4AA941A3" w14:textId="77777777" w:rsidR="00036450" w:rsidRPr="004D3011" w:rsidRDefault="00036450" w:rsidP="004D3011">
            <w:pPr>
              <w:rPr>
                <w:color w:val="FFFFFF" w:themeColor="background1"/>
              </w:rPr>
            </w:pPr>
          </w:p>
        </w:tc>
      </w:tr>
      <w:tr w:rsidR="005F4B8C" w14:paraId="453DC722" w14:textId="77777777" w:rsidTr="00546DDC">
        <w:tc>
          <w:tcPr>
            <w:tcW w:w="3600" w:type="dxa"/>
          </w:tcPr>
          <w:p w14:paraId="142CD171" w14:textId="77777777" w:rsidR="005F4B8C" w:rsidRDefault="005F4B8C" w:rsidP="00036450">
            <w:pPr>
              <w:pStyle w:val="Heading3"/>
            </w:pPr>
          </w:p>
        </w:tc>
        <w:tc>
          <w:tcPr>
            <w:tcW w:w="720" w:type="dxa"/>
          </w:tcPr>
          <w:p w14:paraId="166B8C9B" w14:textId="77777777" w:rsidR="005F4B8C" w:rsidRDefault="005F4B8C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36FDE4C2" w14:textId="77777777" w:rsidR="005F4B8C" w:rsidRDefault="005F4B8C" w:rsidP="00036450"/>
        </w:tc>
      </w:tr>
    </w:tbl>
    <w:p w14:paraId="6E0D4954" w14:textId="77777777" w:rsidR="0043117B" w:rsidRDefault="00EC4285" w:rsidP="000C45FF">
      <w:pPr>
        <w:tabs>
          <w:tab w:val="left" w:pos="990"/>
        </w:tabs>
      </w:pP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FAA03" w14:textId="77777777" w:rsidR="00EC4285" w:rsidRDefault="00EC4285" w:rsidP="000C45FF">
      <w:r>
        <w:separator/>
      </w:r>
    </w:p>
  </w:endnote>
  <w:endnote w:type="continuationSeparator" w:id="0">
    <w:p w14:paraId="56DABECF" w14:textId="77777777" w:rsidR="00EC4285" w:rsidRDefault="00EC428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6E879" w14:textId="77777777" w:rsidR="00EC4285" w:rsidRDefault="00EC4285" w:rsidP="000C45FF">
      <w:r>
        <w:separator/>
      </w:r>
    </w:p>
  </w:footnote>
  <w:footnote w:type="continuationSeparator" w:id="0">
    <w:p w14:paraId="1B06936A" w14:textId="77777777" w:rsidR="00EC4285" w:rsidRDefault="00EC428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5E954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5875E7B" wp14:editId="55405FB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D84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0A0"/>
    <w:rsid w:val="001F1ECC"/>
    <w:rsid w:val="002400EB"/>
    <w:rsid w:val="00256CF7"/>
    <w:rsid w:val="00281FD5"/>
    <w:rsid w:val="0030481B"/>
    <w:rsid w:val="003156FC"/>
    <w:rsid w:val="003254B5"/>
    <w:rsid w:val="003329BF"/>
    <w:rsid w:val="0037121F"/>
    <w:rsid w:val="003A6B7D"/>
    <w:rsid w:val="003B06CA"/>
    <w:rsid w:val="003F01CB"/>
    <w:rsid w:val="004071FC"/>
    <w:rsid w:val="00445947"/>
    <w:rsid w:val="004813B3"/>
    <w:rsid w:val="00496591"/>
    <w:rsid w:val="004C63E4"/>
    <w:rsid w:val="004D3011"/>
    <w:rsid w:val="004F332E"/>
    <w:rsid w:val="005262AC"/>
    <w:rsid w:val="00546DDC"/>
    <w:rsid w:val="005E39D5"/>
    <w:rsid w:val="005F4B8C"/>
    <w:rsid w:val="00600670"/>
    <w:rsid w:val="00617FE8"/>
    <w:rsid w:val="0062123A"/>
    <w:rsid w:val="00646E75"/>
    <w:rsid w:val="006771D0"/>
    <w:rsid w:val="00706949"/>
    <w:rsid w:val="00715FCB"/>
    <w:rsid w:val="00743101"/>
    <w:rsid w:val="007775E1"/>
    <w:rsid w:val="007867A0"/>
    <w:rsid w:val="007927F5"/>
    <w:rsid w:val="007C0C34"/>
    <w:rsid w:val="007D585C"/>
    <w:rsid w:val="00802CA0"/>
    <w:rsid w:val="009260CD"/>
    <w:rsid w:val="00952C25"/>
    <w:rsid w:val="0096232D"/>
    <w:rsid w:val="009A27C7"/>
    <w:rsid w:val="00A02299"/>
    <w:rsid w:val="00A2118D"/>
    <w:rsid w:val="00AD76E2"/>
    <w:rsid w:val="00B10D84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075A"/>
    <w:rsid w:val="00DD172A"/>
    <w:rsid w:val="00E25A26"/>
    <w:rsid w:val="00E36B72"/>
    <w:rsid w:val="00E4381A"/>
    <w:rsid w:val="00E55D74"/>
    <w:rsid w:val="00EC4285"/>
    <w:rsid w:val="00F60274"/>
    <w:rsid w:val="00F64854"/>
    <w:rsid w:val="00F77FB9"/>
    <w:rsid w:val="00FA1F58"/>
    <w:rsid w:val="00FB068F"/>
    <w:rsid w:val="00FD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885BB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esume.stevebonds.com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bonds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52360715CD4AFC97BF75475B127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CC660-7C1E-43BB-BE22-0F82EA72EDA8}"/>
      </w:docPartPr>
      <w:docPartBody>
        <w:p w:rsidR="0012317A" w:rsidRDefault="00211AFE">
          <w:pPr>
            <w:pStyle w:val="DE52360715CD4AFC97BF75475B127DA4"/>
          </w:pPr>
          <w:r w:rsidRPr="00D5459D">
            <w:t>Profile</w:t>
          </w:r>
        </w:p>
      </w:docPartBody>
    </w:docPart>
    <w:docPart>
      <w:docPartPr>
        <w:name w:val="A514141D3AA149199000E7A4FAE9E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10F90-1612-48B3-AB46-12F2EBF42478}"/>
      </w:docPartPr>
      <w:docPartBody>
        <w:p w:rsidR="0012317A" w:rsidRDefault="00211AFE">
          <w:pPr>
            <w:pStyle w:val="A514141D3AA149199000E7A4FAE9E3B4"/>
          </w:pPr>
          <w:r w:rsidRPr="00CB0055">
            <w:t>Contact</w:t>
          </w:r>
        </w:p>
      </w:docPartBody>
    </w:docPart>
    <w:docPart>
      <w:docPartPr>
        <w:name w:val="8FC04CF2210F49BFA41432B9082E5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53144-522C-41D3-8166-E08DC756252A}"/>
      </w:docPartPr>
      <w:docPartBody>
        <w:p w:rsidR="0012317A" w:rsidRDefault="00211AFE">
          <w:pPr>
            <w:pStyle w:val="8FC04CF2210F49BFA41432B9082E5E62"/>
          </w:pPr>
          <w:r w:rsidRPr="004D3011">
            <w:t>PHONE:</w:t>
          </w:r>
        </w:p>
      </w:docPartBody>
    </w:docPart>
    <w:docPart>
      <w:docPartPr>
        <w:name w:val="34F577C684F04D29BA93DE83457D9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25D43F-240F-447B-88F4-0D0785BFF5C2}"/>
      </w:docPartPr>
      <w:docPartBody>
        <w:p w:rsidR="0012317A" w:rsidRDefault="00211AFE">
          <w:pPr>
            <w:pStyle w:val="34F577C684F04D29BA93DE83457D912C"/>
          </w:pPr>
          <w:r w:rsidRPr="004D3011">
            <w:t>EMAIL:</w:t>
          </w:r>
        </w:p>
      </w:docPartBody>
    </w:docPart>
    <w:docPart>
      <w:docPartPr>
        <w:name w:val="F620A62B67FE42068809F25982E7B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618B0-16F3-45BC-B0A0-92CF82ECC84E}"/>
      </w:docPartPr>
      <w:docPartBody>
        <w:p w:rsidR="0012317A" w:rsidRDefault="00211AFE">
          <w:pPr>
            <w:pStyle w:val="F620A62B67FE42068809F25982E7B95B"/>
          </w:pPr>
          <w:r w:rsidRPr="00036450">
            <w:t>WORK EXPERIENCE</w:t>
          </w:r>
        </w:p>
      </w:docPartBody>
    </w:docPart>
    <w:docPart>
      <w:docPartPr>
        <w:name w:val="1D00B58B6C7047CF871504AF89506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69EAA-07BA-4C0F-A10D-316188D5C02F}"/>
      </w:docPartPr>
      <w:docPartBody>
        <w:p w:rsidR="0012317A" w:rsidRDefault="00211AFE">
          <w:pPr>
            <w:pStyle w:val="1D00B58B6C7047CF871504AF89506540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C800E0B36C2B41F3A707653BFB415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2B63F-047F-43C5-AC8B-E5DAA958F2FC}"/>
      </w:docPartPr>
      <w:docPartBody>
        <w:p w:rsidR="0012317A" w:rsidRDefault="006D0FA2" w:rsidP="006D0FA2">
          <w:pPr>
            <w:pStyle w:val="C800E0B36C2B41F3A707653BFB415112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FA2"/>
    <w:rsid w:val="0012317A"/>
    <w:rsid w:val="00211AFE"/>
    <w:rsid w:val="0034659F"/>
    <w:rsid w:val="006D0FA2"/>
    <w:rsid w:val="00D6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52360715CD4AFC97BF75475B127DA4">
    <w:name w:val="DE52360715CD4AFC97BF75475B127DA4"/>
  </w:style>
  <w:style w:type="paragraph" w:customStyle="1" w:styleId="A514141D3AA149199000E7A4FAE9E3B4">
    <w:name w:val="A514141D3AA149199000E7A4FAE9E3B4"/>
  </w:style>
  <w:style w:type="paragraph" w:customStyle="1" w:styleId="8FC04CF2210F49BFA41432B9082E5E62">
    <w:name w:val="8FC04CF2210F49BFA41432B9082E5E62"/>
  </w:style>
  <w:style w:type="paragraph" w:customStyle="1" w:styleId="34F577C684F04D29BA93DE83457D912C">
    <w:name w:val="34F577C684F04D29BA93DE83457D912C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F620A62B67FE42068809F25982E7B95B">
    <w:name w:val="F620A62B67FE42068809F25982E7B95B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1D00B58B6C7047CF871504AF89506540">
    <w:name w:val="1D00B58B6C7047CF871504AF89506540"/>
  </w:style>
  <w:style w:type="paragraph" w:customStyle="1" w:styleId="C800E0B36C2B41F3A707653BFB415112">
    <w:name w:val="C800E0B36C2B41F3A707653BFB415112"/>
    <w:rsid w:val="006D0F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2019-06-26T19:04:00Z</dcterms:created>
  <dcterms:modified xsi:type="dcterms:W3CDTF">2022-01-03T22:20:00Z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